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3F923" w14:textId="77777777" w:rsidR="00C14133" w:rsidRPr="0088648C" w:rsidRDefault="00C14133" w:rsidP="0074706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90"/>
        <w:gridCol w:w="8706"/>
      </w:tblGrid>
      <w:tr w:rsidR="00747069" w:rsidRPr="0088648C" w14:paraId="361A164E" w14:textId="77777777" w:rsidTr="00FC3A02">
        <w:trPr>
          <w:trHeight w:val="454"/>
        </w:trPr>
        <w:tc>
          <w:tcPr>
            <w:tcW w:w="1490" w:type="dxa"/>
          </w:tcPr>
          <w:p w14:paraId="52699BF0" w14:textId="77777777" w:rsidR="00747069" w:rsidRPr="0088648C" w:rsidRDefault="00747069" w:rsidP="00747069">
            <w:pPr>
              <w:rPr>
                <w:rFonts w:ascii="Times New Roman" w:hAnsi="Times New Roman" w:cs="Times New Roman"/>
              </w:rPr>
            </w:pPr>
            <w:r w:rsidRPr="0088648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7109DBF" wp14:editId="63809016">
                  <wp:extent cx="685800" cy="419342"/>
                  <wp:effectExtent l="0" t="0" r="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208" cy="419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6" w:type="dxa"/>
          </w:tcPr>
          <w:p w14:paraId="3890396E" w14:textId="77777777" w:rsidR="00747069" w:rsidRPr="0088648C" w:rsidRDefault="00747069" w:rsidP="00747069">
            <w:pPr>
              <w:rPr>
                <w:rFonts w:ascii="Times New Roman" w:hAnsi="Times New Roman" w:cs="Times New Roman"/>
                <w:sz w:val="36"/>
              </w:rPr>
            </w:pPr>
            <w:r w:rsidRPr="0088648C">
              <w:rPr>
                <w:rFonts w:ascii="Times New Roman" w:hAnsi="Times New Roman" w:cs="Times New Roman"/>
                <w:sz w:val="36"/>
              </w:rPr>
              <w:fldChar w:fldCharType="begin"/>
            </w:r>
            <w:r w:rsidRPr="0088648C">
              <w:rPr>
                <w:rFonts w:ascii="Times New Roman" w:hAnsi="Times New Roman" w:cs="Times New Roman"/>
                <w:sz w:val="36"/>
              </w:rPr>
              <w:instrText xml:space="preserve"> TITLE  \* MERGEFORMAT </w:instrText>
            </w:r>
            <w:r w:rsidRPr="0088648C">
              <w:rPr>
                <w:rFonts w:ascii="Times New Roman" w:hAnsi="Times New Roman" w:cs="Times New Roman"/>
                <w:sz w:val="36"/>
              </w:rPr>
              <w:fldChar w:fldCharType="separate"/>
            </w:r>
            <w:r w:rsidR="00F171EC" w:rsidRPr="0088648C">
              <w:rPr>
                <w:rFonts w:ascii="Times New Roman" w:hAnsi="Times New Roman" w:cs="Times New Roman"/>
                <w:sz w:val="36"/>
              </w:rPr>
              <w:t>Senior Project Status Report</w:t>
            </w:r>
            <w:r w:rsidRPr="0088648C">
              <w:rPr>
                <w:rFonts w:ascii="Times New Roman" w:hAnsi="Times New Roman" w:cs="Times New Roman"/>
                <w:sz w:val="36"/>
              </w:rPr>
              <w:fldChar w:fldCharType="end"/>
            </w:r>
          </w:p>
          <w:p w14:paraId="0FF7F260" w14:textId="77777777" w:rsidR="00747069" w:rsidRPr="0088648C" w:rsidRDefault="00747069" w:rsidP="0074706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8648C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88648C">
              <w:rPr>
                <w:rFonts w:ascii="Times New Roman" w:hAnsi="Times New Roman" w:cs="Times New Roman"/>
                <w:sz w:val="22"/>
                <w:szCs w:val="22"/>
              </w:rPr>
              <w:instrText xml:space="preserve"> SUBJECT  \* MERGEFORMAT </w:instrText>
            </w:r>
            <w:r w:rsidRPr="0088648C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F171EC" w:rsidRPr="0088648C">
              <w:rPr>
                <w:rFonts w:ascii="Times New Roman" w:hAnsi="Times New Roman" w:cs="Times New Roman"/>
                <w:sz w:val="22"/>
                <w:szCs w:val="22"/>
              </w:rPr>
              <w:t>CS 499</w:t>
            </w:r>
            <w:r w:rsidRPr="0088648C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</w:tbl>
    <w:p w14:paraId="21D6887A" w14:textId="77777777" w:rsidR="00F171EC" w:rsidRPr="0088648C" w:rsidRDefault="00F171EC" w:rsidP="00747069">
      <w:pPr>
        <w:rPr>
          <w:rFonts w:ascii="Times New Roman" w:hAnsi="Times New Roman" w:cs="Times New Roman"/>
        </w:rPr>
      </w:pPr>
    </w:p>
    <w:p w14:paraId="6EB3168B" w14:textId="668F03DD" w:rsidR="0088648C" w:rsidRPr="0088648C" w:rsidRDefault="00F171EC" w:rsidP="0088648C">
      <w:pPr>
        <w:rPr>
          <w:rFonts w:ascii="Times New Roman" w:hAnsi="Times New Roman" w:cs="Times New Roman"/>
        </w:rPr>
      </w:pPr>
      <w:r w:rsidRPr="0088648C">
        <w:rPr>
          <w:rFonts w:ascii="Times New Roman" w:hAnsi="Times New Roman" w:cs="Times New Roman"/>
        </w:rPr>
        <w:t xml:space="preserve">Name: </w:t>
      </w:r>
      <w:r w:rsidR="0088648C" w:rsidRPr="0088648C">
        <w:rPr>
          <w:rFonts w:ascii="Times New Roman" w:hAnsi="Times New Roman" w:cs="Times New Roman"/>
        </w:rPr>
        <w:tab/>
      </w:r>
      <w:r w:rsidR="0088648C" w:rsidRPr="0088648C">
        <w:rPr>
          <w:rFonts w:ascii="Times New Roman" w:hAnsi="Times New Roman" w:cs="Times New Roman"/>
        </w:rPr>
        <w:tab/>
      </w:r>
      <w:r w:rsidR="0088648C" w:rsidRPr="0088648C">
        <w:rPr>
          <w:rFonts w:ascii="Times New Roman" w:hAnsi="Times New Roman" w:cs="Times New Roman"/>
        </w:rPr>
        <w:tab/>
      </w:r>
      <w:r w:rsidR="0088648C" w:rsidRPr="0088648C">
        <w:rPr>
          <w:rFonts w:ascii="Times New Roman" w:hAnsi="Times New Roman" w:cs="Times New Roman"/>
        </w:rPr>
        <w:tab/>
      </w:r>
      <w:r w:rsidR="0088648C" w:rsidRPr="0088648C">
        <w:rPr>
          <w:rFonts w:ascii="Times New Roman" w:hAnsi="Times New Roman" w:cs="Times New Roman"/>
        </w:rPr>
        <w:tab/>
      </w:r>
      <w:r w:rsidR="0088648C" w:rsidRPr="0088648C">
        <w:rPr>
          <w:rFonts w:ascii="Times New Roman" w:hAnsi="Times New Roman" w:cs="Times New Roman"/>
        </w:rPr>
        <w:tab/>
      </w:r>
      <w:r w:rsidR="00036F23">
        <w:rPr>
          <w:rFonts w:ascii="Times New Roman" w:hAnsi="Times New Roman" w:cs="Times New Roman"/>
        </w:rPr>
        <w:tab/>
      </w:r>
      <w:r w:rsidR="0088648C" w:rsidRPr="0088648C">
        <w:rPr>
          <w:rFonts w:ascii="Times New Roman" w:hAnsi="Times New Roman" w:cs="Times New Roman"/>
        </w:rPr>
        <w:t>Date:</w:t>
      </w:r>
    </w:p>
    <w:p w14:paraId="6AF25BA7" w14:textId="77777777" w:rsidR="0088648C" w:rsidRPr="0088648C" w:rsidRDefault="0088648C" w:rsidP="00747069">
      <w:pPr>
        <w:rPr>
          <w:rFonts w:ascii="Times New Roman" w:hAnsi="Times New Roman" w:cs="Times New Roman"/>
        </w:rPr>
      </w:pPr>
    </w:p>
    <w:p w14:paraId="7D7B58C4" w14:textId="0DCDBC47" w:rsidR="00747069" w:rsidRPr="0088648C" w:rsidRDefault="00F171EC" w:rsidP="00747069">
      <w:pPr>
        <w:rPr>
          <w:rFonts w:ascii="Times New Roman" w:hAnsi="Times New Roman" w:cs="Times New Roman"/>
        </w:rPr>
      </w:pPr>
      <w:r w:rsidRPr="0088648C">
        <w:rPr>
          <w:rFonts w:ascii="Times New Roman" w:hAnsi="Times New Roman" w:cs="Times New Roman"/>
        </w:rPr>
        <w:t xml:space="preserve">Project Title: </w:t>
      </w:r>
    </w:p>
    <w:p w14:paraId="350AFAD8" w14:textId="5257F98C" w:rsidR="0088648C" w:rsidRDefault="0088648C" w:rsidP="00747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 Status: </w:t>
      </w:r>
    </w:p>
    <w:p w14:paraId="140D461B" w14:textId="77777777" w:rsidR="00996D03" w:rsidRDefault="00996D03" w:rsidP="00747069">
      <w:pPr>
        <w:rPr>
          <w:rFonts w:ascii="Times New Roman" w:hAnsi="Times New Roman" w:cs="Times New Roman"/>
        </w:rPr>
      </w:pPr>
    </w:p>
    <w:p w14:paraId="59870842" w14:textId="3F1B0E8B" w:rsidR="0088648C" w:rsidRPr="0088648C" w:rsidRDefault="0088648C" w:rsidP="0088648C">
      <w:pPr>
        <w:rPr>
          <w:rFonts w:ascii="Times New Roman" w:hAnsi="Times New Roman" w:cs="Times New Roman"/>
        </w:rPr>
      </w:pPr>
      <w:r w:rsidRPr="0088648C">
        <w:rPr>
          <w:rFonts w:ascii="Times New Roman" w:hAnsi="Times New Roman" w:cs="Times New Roman"/>
        </w:rPr>
        <w:t>____</w:t>
      </w:r>
      <w:proofErr w:type="gramStart"/>
      <w:r w:rsidRPr="0088648C">
        <w:rPr>
          <w:rFonts w:ascii="Times New Roman" w:hAnsi="Times New Roman" w:cs="Times New Roman"/>
        </w:rPr>
        <w:t xml:space="preserve">_  </w:t>
      </w:r>
      <w:r>
        <w:rPr>
          <w:rFonts w:ascii="Times New Roman" w:hAnsi="Times New Roman" w:cs="Times New Roman"/>
        </w:rPr>
        <w:t>Hours</w:t>
      </w:r>
      <w:proofErr w:type="gramEnd"/>
      <w:r>
        <w:rPr>
          <w:rFonts w:ascii="Times New Roman" w:hAnsi="Times New Roman" w:cs="Times New Roman"/>
        </w:rPr>
        <w:t xml:space="preserve"> since last status report</w:t>
      </w:r>
    </w:p>
    <w:p w14:paraId="2C54C297" w14:textId="6FF14F90" w:rsidR="0088648C" w:rsidRPr="0088648C" w:rsidRDefault="0088648C" w:rsidP="0088648C">
      <w:pPr>
        <w:rPr>
          <w:rFonts w:ascii="Times New Roman" w:hAnsi="Times New Roman" w:cs="Times New Roman"/>
        </w:rPr>
      </w:pPr>
      <w:r w:rsidRPr="0088648C">
        <w:rPr>
          <w:rFonts w:ascii="Times New Roman" w:hAnsi="Times New Roman" w:cs="Times New Roman"/>
        </w:rPr>
        <w:t>____</w:t>
      </w:r>
      <w:proofErr w:type="gramStart"/>
      <w:r w:rsidRPr="0088648C">
        <w:rPr>
          <w:rFonts w:ascii="Times New Roman" w:hAnsi="Times New Roman" w:cs="Times New Roman"/>
        </w:rPr>
        <w:t xml:space="preserve">_  </w:t>
      </w:r>
      <w:r>
        <w:rPr>
          <w:rFonts w:ascii="Times New Roman" w:hAnsi="Times New Roman" w:cs="Times New Roman"/>
        </w:rPr>
        <w:t>Total</w:t>
      </w:r>
      <w:proofErr w:type="gramEnd"/>
      <w:r>
        <w:rPr>
          <w:rFonts w:ascii="Times New Roman" w:hAnsi="Times New Roman" w:cs="Times New Roman"/>
        </w:rPr>
        <w:t xml:space="preserve"> hours to date</w:t>
      </w:r>
    </w:p>
    <w:p w14:paraId="4AB9E2F0" w14:textId="1510A91A" w:rsidR="0088648C" w:rsidRPr="0088648C" w:rsidRDefault="0088648C" w:rsidP="0088648C">
      <w:pPr>
        <w:rPr>
          <w:rFonts w:ascii="Times New Roman" w:hAnsi="Times New Roman" w:cs="Times New Roman"/>
        </w:rPr>
      </w:pPr>
      <w:r w:rsidRPr="0088648C">
        <w:rPr>
          <w:rFonts w:ascii="Times New Roman" w:hAnsi="Times New Roman" w:cs="Times New Roman"/>
        </w:rPr>
        <w:t xml:space="preserve">______ </w:t>
      </w:r>
      <w:proofErr w:type="gramStart"/>
      <w:r w:rsidRPr="0088648C">
        <w:rPr>
          <w:rFonts w:ascii="Times New Roman" w:hAnsi="Times New Roman" w:cs="Times New Roman"/>
        </w:rPr>
        <w:t>Anticip</w:t>
      </w:r>
      <w:r>
        <w:rPr>
          <w:rFonts w:ascii="Times New Roman" w:hAnsi="Times New Roman" w:cs="Times New Roman"/>
        </w:rPr>
        <w:t>ated</w:t>
      </w:r>
      <w:proofErr w:type="gramEnd"/>
      <w:r>
        <w:rPr>
          <w:rFonts w:ascii="Times New Roman" w:hAnsi="Times New Roman" w:cs="Times New Roman"/>
        </w:rPr>
        <w:t xml:space="preserve"> total hours for completion</w:t>
      </w:r>
    </w:p>
    <w:p w14:paraId="58A98143" w14:textId="77777777" w:rsidR="0088648C" w:rsidRPr="0088648C" w:rsidRDefault="0088648C" w:rsidP="00747069">
      <w:pPr>
        <w:rPr>
          <w:rFonts w:ascii="Times New Roman" w:hAnsi="Times New Roman" w:cs="Times New Roman"/>
        </w:rPr>
      </w:pPr>
    </w:p>
    <w:p w14:paraId="501EF30B" w14:textId="468BED20" w:rsidR="00F171EC" w:rsidRPr="0088648C" w:rsidRDefault="00F171EC" w:rsidP="00747069">
      <w:pPr>
        <w:rPr>
          <w:rFonts w:ascii="Times New Roman" w:hAnsi="Times New Roman" w:cs="Times New Roman"/>
        </w:rPr>
      </w:pPr>
      <w:r w:rsidRPr="0088648C">
        <w:rPr>
          <w:rFonts w:ascii="Times New Roman" w:hAnsi="Times New Roman" w:cs="Times New Roman"/>
        </w:rPr>
        <w:t>Accomplishments</w:t>
      </w:r>
      <w:r w:rsidR="0088648C" w:rsidRPr="0088648C">
        <w:rPr>
          <w:rFonts w:ascii="Times New Roman" w:hAnsi="Times New Roman" w:cs="Times New Roman"/>
        </w:rPr>
        <w:t xml:space="preserve"> (since last status report)</w:t>
      </w:r>
      <w:r w:rsidRPr="0088648C">
        <w:rPr>
          <w:rFonts w:ascii="Times New Roman" w:hAnsi="Times New Roman" w:cs="Times New Roman"/>
        </w:rPr>
        <w:t>:</w:t>
      </w:r>
    </w:p>
    <w:p w14:paraId="43603684" w14:textId="77777777" w:rsidR="00F171EC" w:rsidRPr="0088648C" w:rsidRDefault="00F171EC" w:rsidP="00747069">
      <w:pPr>
        <w:rPr>
          <w:rFonts w:ascii="Times New Roman" w:hAnsi="Times New Roman" w:cs="Times New Roman"/>
        </w:rPr>
      </w:pPr>
    </w:p>
    <w:p w14:paraId="603DF464" w14:textId="77777777" w:rsidR="00D17A48" w:rsidRDefault="00D17A48" w:rsidP="00747069">
      <w:pPr>
        <w:rPr>
          <w:rFonts w:ascii="Times New Roman" w:hAnsi="Times New Roman" w:cs="Times New Roman"/>
        </w:rPr>
      </w:pPr>
    </w:p>
    <w:p w14:paraId="406BCC93" w14:textId="77777777" w:rsidR="00D17A48" w:rsidRDefault="00D17A48" w:rsidP="00747069">
      <w:pPr>
        <w:rPr>
          <w:rFonts w:ascii="Times New Roman" w:hAnsi="Times New Roman" w:cs="Times New Roman"/>
        </w:rPr>
      </w:pPr>
    </w:p>
    <w:p w14:paraId="168DAE9D" w14:textId="77777777" w:rsidR="0088648C" w:rsidRDefault="0088648C" w:rsidP="00747069">
      <w:pPr>
        <w:rPr>
          <w:rFonts w:ascii="Times New Roman" w:hAnsi="Times New Roman" w:cs="Times New Roman"/>
        </w:rPr>
      </w:pPr>
    </w:p>
    <w:p w14:paraId="00AAE6E9" w14:textId="77777777" w:rsidR="00996D03" w:rsidRDefault="00996D03" w:rsidP="00747069">
      <w:pPr>
        <w:rPr>
          <w:rFonts w:ascii="Times New Roman" w:hAnsi="Times New Roman" w:cs="Times New Roman"/>
        </w:rPr>
      </w:pPr>
    </w:p>
    <w:p w14:paraId="54708A19" w14:textId="77777777" w:rsidR="0088648C" w:rsidRPr="0088648C" w:rsidRDefault="0088648C" w:rsidP="00747069">
      <w:pPr>
        <w:rPr>
          <w:rFonts w:ascii="Times New Roman" w:hAnsi="Times New Roman" w:cs="Times New Roman"/>
        </w:rPr>
      </w:pPr>
    </w:p>
    <w:p w14:paraId="700D11AB" w14:textId="77777777" w:rsidR="00D17A48" w:rsidRPr="0088648C" w:rsidRDefault="00D17A48" w:rsidP="00747069">
      <w:pPr>
        <w:rPr>
          <w:rFonts w:ascii="Times New Roman" w:hAnsi="Times New Roman" w:cs="Times New Roman"/>
        </w:rPr>
      </w:pPr>
    </w:p>
    <w:p w14:paraId="5D1841D0" w14:textId="15C736CA" w:rsidR="00F171EC" w:rsidRPr="0088648C" w:rsidRDefault="0088648C" w:rsidP="00747069">
      <w:pPr>
        <w:rPr>
          <w:rFonts w:ascii="Times New Roman" w:hAnsi="Times New Roman" w:cs="Times New Roman"/>
        </w:rPr>
      </w:pPr>
      <w:r w:rsidRPr="0088648C">
        <w:rPr>
          <w:rFonts w:ascii="Times New Roman" w:hAnsi="Times New Roman" w:cs="Times New Roman"/>
        </w:rPr>
        <w:t>Challenges (since last status report)</w:t>
      </w:r>
      <w:r w:rsidR="00F171EC" w:rsidRPr="0088648C">
        <w:rPr>
          <w:rFonts w:ascii="Times New Roman" w:hAnsi="Times New Roman" w:cs="Times New Roman"/>
        </w:rPr>
        <w:t>:</w:t>
      </w:r>
    </w:p>
    <w:p w14:paraId="5AAD7750" w14:textId="77777777" w:rsidR="00F171EC" w:rsidRPr="0088648C" w:rsidRDefault="00F171EC" w:rsidP="00747069">
      <w:pPr>
        <w:rPr>
          <w:rFonts w:ascii="Times New Roman" w:hAnsi="Times New Roman" w:cs="Times New Roman"/>
        </w:rPr>
      </w:pPr>
    </w:p>
    <w:p w14:paraId="0293FC32" w14:textId="77777777" w:rsidR="00D17A48" w:rsidRDefault="00D17A48" w:rsidP="00747069">
      <w:pPr>
        <w:rPr>
          <w:rFonts w:ascii="Times New Roman" w:hAnsi="Times New Roman" w:cs="Times New Roman"/>
        </w:rPr>
      </w:pPr>
    </w:p>
    <w:p w14:paraId="023EC703" w14:textId="77777777" w:rsidR="00D17A48" w:rsidRDefault="00D17A48" w:rsidP="00747069">
      <w:pPr>
        <w:rPr>
          <w:rFonts w:ascii="Times New Roman" w:hAnsi="Times New Roman" w:cs="Times New Roman"/>
        </w:rPr>
      </w:pPr>
    </w:p>
    <w:p w14:paraId="37691AE3" w14:textId="77777777" w:rsidR="00996D03" w:rsidRDefault="00996D03" w:rsidP="00747069">
      <w:pPr>
        <w:rPr>
          <w:rFonts w:ascii="Times New Roman" w:hAnsi="Times New Roman" w:cs="Times New Roman"/>
        </w:rPr>
      </w:pPr>
    </w:p>
    <w:p w14:paraId="11A84D51" w14:textId="77777777" w:rsidR="00996D03" w:rsidRDefault="00996D03" w:rsidP="00747069">
      <w:pPr>
        <w:rPr>
          <w:rFonts w:ascii="Times New Roman" w:hAnsi="Times New Roman" w:cs="Times New Roman"/>
        </w:rPr>
      </w:pPr>
    </w:p>
    <w:p w14:paraId="40D8DC5B" w14:textId="77777777" w:rsidR="0088648C" w:rsidRDefault="0088648C" w:rsidP="00747069">
      <w:pPr>
        <w:rPr>
          <w:rFonts w:ascii="Times New Roman" w:hAnsi="Times New Roman" w:cs="Times New Roman"/>
        </w:rPr>
      </w:pPr>
    </w:p>
    <w:p w14:paraId="51BDFE82" w14:textId="203D7A5E" w:rsidR="0088648C" w:rsidRDefault="0088648C" w:rsidP="00747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Plans / Goals</w:t>
      </w:r>
      <w:r w:rsidR="00996D03">
        <w:rPr>
          <w:rFonts w:ascii="Times New Roman" w:hAnsi="Times New Roman" w:cs="Times New Roman"/>
        </w:rPr>
        <w:t xml:space="preserve"> for this week</w:t>
      </w:r>
      <w:r>
        <w:rPr>
          <w:rFonts w:ascii="Times New Roman" w:hAnsi="Times New Roman" w:cs="Times New Roman"/>
        </w:rPr>
        <w:t>:</w:t>
      </w:r>
    </w:p>
    <w:p w14:paraId="5A8A539E" w14:textId="77777777" w:rsidR="0088648C" w:rsidRPr="0088648C" w:rsidRDefault="0088648C" w:rsidP="00747069">
      <w:pPr>
        <w:rPr>
          <w:rFonts w:ascii="Times New Roman" w:hAnsi="Times New Roman" w:cs="Times New Roman"/>
        </w:rPr>
      </w:pPr>
    </w:p>
    <w:p w14:paraId="3D655E16" w14:textId="77777777" w:rsidR="00D17A48" w:rsidRDefault="00D17A48" w:rsidP="00747069">
      <w:pPr>
        <w:rPr>
          <w:rFonts w:ascii="Times New Roman" w:hAnsi="Times New Roman" w:cs="Times New Roman"/>
        </w:rPr>
      </w:pPr>
    </w:p>
    <w:p w14:paraId="6685782F" w14:textId="77777777" w:rsidR="00996D03" w:rsidRDefault="00996D03" w:rsidP="00747069">
      <w:pPr>
        <w:rPr>
          <w:rFonts w:ascii="Times New Roman" w:hAnsi="Times New Roman" w:cs="Times New Roman"/>
        </w:rPr>
      </w:pPr>
    </w:p>
    <w:p w14:paraId="29608F0C" w14:textId="77777777" w:rsidR="00996D03" w:rsidRDefault="00996D03" w:rsidP="00747069">
      <w:pPr>
        <w:rPr>
          <w:rFonts w:ascii="Times New Roman" w:hAnsi="Times New Roman" w:cs="Times New Roman"/>
        </w:rPr>
      </w:pPr>
    </w:p>
    <w:p w14:paraId="785C8F61" w14:textId="77777777" w:rsidR="00996D03" w:rsidRPr="0088648C" w:rsidRDefault="00996D03" w:rsidP="00747069">
      <w:pPr>
        <w:rPr>
          <w:rFonts w:ascii="Times New Roman" w:hAnsi="Times New Roman" w:cs="Times New Roman"/>
        </w:rPr>
      </w:pPr>
    </w:p>
    <w:p w14:paraId="1670EE4F" w14:textId="77777777" w:rsidR="0088648C" w:rsidRDefault="0088648C" w:rsidP="00747069">
      <w:pPr>
        <w:rPr>
          <w:rFonts w:ascii="Times New Roman" w:hAnsi="Times New Roman" w:cs="Times New Roman"/>
        </w:rPr>
      </w:pPr>
    </w:p>
    <w:p w14:paraId="27FFEE57" w14:textId="062EE5DA" w:rsidR="0088648C" w:rsidRDefault="00996D03" w:rsidP="00747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Accountability p</w:t>
      </w:r>
      <w:r w:rsidR="0088648C">
        <w:rPr>
          <w:rFonts w:ascii="Times New Roman" w:hAnsi="Times New Roman" w:cs="Times New Roman"/>
        </w:rPr>
        <w:t>lan:</w:t>
      </w:r>
    </w:p>
    <w:p w14:paraId="206749C9" w14:textId="77777777" w:rsidR="0088648C" w:rsidRDefault="0088648C" w:rsidP="00747069">
      <w:pPr>
        <w:rPr>
          <w:rFonts w:ascii="Times New Roman" w:hAnsi="Times New Roman" w:cs="Times New Roman"/>
        </w:rPr>
      </w:pPr>
    </w:p>
    <w:p w14:paraId="05730127" w14:textId="77777777" w:rsidR="0088648C" w:rsidRDefault="0088648C" w:rsidP="00747069">
      <w:pPr>
        <w:rPr>
          <w:rFonts w:ascii="Times New Roman" w:hAnsi="Times New Roman" w:cs="Times New Roman"/>
        </w:rPr>
      </w:pPr>
    </w:p>
    <w:p w14:paraId="1CE5977C" w14:textId="77777777" w:rsidR="00996D03" w:rsidRDefault="00996D03" w:rsidP="00747069">
      <w:pPr>
        <w:rPr>
          <w:rFonts w:ascii="Times New Roman" w:hAnsi="Times New Roman" w:cs="Times New Roman"/>
        </w:rPr>
      </w:pPr>
    </w:p>
    <w:p w14:paraId="78C242E4" w14:textId="77777777" w:rsidR="00D17A48" w:rsidRDefault="00D17A48" w:rsidP="00747069">
      <w:pPr>
        <w:rPr>
          <w:rFonts w:ascii="Times New Roman" w:hAnsi="Times New Roman" w:cs="Times New Roman"/>
        </w:rPr>
      </w:pPr>
    </w:p>
    <w:p w14:paraId="6FD8FCD3" w14:textId="2749B76A" w:rsidR="00996D03" w:rsidRDefault="00996D03" w:rsidP="00747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comments:</w:t>
      </w:r>
    </w:p>
    <w:p w14:paraId="2EF14431" w14:textId="77777777" w:rsidR="00996D03" w:rsidRDefault="00996D03" w:rsidP="00747069">
      <w:pPr>
        <w:rPr>
          <w:rFonts w:ascii="Times New Roman" w:hAnsi="Times New Roman" w:cs="Times New Roman"/>
        </w:rPr>
      </w:pPr>
    </w:p>
    <w:p w14:paraId="78D1E4F6" w14:textId="77777777" w:rsidR="00996D03" w:rsidRDefault="00996D03" w:rsidP="00747069">
      <w:pPr>
        <w:rPr>
          <w:rFonts w:ascii="Times New Roman" w:hAnsi="Times New Roman" w:cs="Times New Roman"/>
        </w:rPr>
      </w:pPr>
    </w:p>
    <w:p w14:paraId="50349D28" w14:textId="77777777" w:rsidR="00996D03" w:rsidRDefault="00996D03" w:rsidP="00747069">
      <w:pPr>
        <w:rPr>
          <w:rFonts w:ascii="Times New Roman" w:hAnsi="Times New Roman" w:cs="Times New Roman"/>
        </w:rPr>
      </w:pPr>
    </w:p>
    <w:p w14:paraId="0D7DF3E2" w14:textId="77777777" w:rsidR="00996D03" w:rsidRPr="0088648C" w:rsidRDefault="00996D03" w:rsidP="00747069">
      <w:pPr>
        <w:rPr>
          <w:rFonts w:ascii="Times New Roman" w:hAnsi="Times New Roman" w:cs="Times New Roman"/>
        </w:rPr>
      </w:pPr>
    </w:p>
    <w:p w14:paraId="49ED52F8" w14:textId="72680DC8" w:rsidR="00F171EC" w:rsidRDefault="00F171EC">
      <w:pPr>
        <w:rPr>
          <w:rFonts w:ascii="Times New Roman" w:hAnsi="Times New Roman" w:cs="Times New Roman"/>
        </w:rPr>
      </w:pPr>
      <w:r w:rsidRPr="0088648C">
        <w:rPr>
          <w:rFonts w:ascii="Times New Roman" w:hAnsi="Times New Roman" w:cs="Times New Roman"/>
        </w:rPr>
        <w:t>Scripture</w:t>
      </w:r>
      <w:r w:rsidR="00996D03">
        <w:rPr>
          <w:rFonts w:ascii="Times New Roman" w:hAnsi="Times New Roman" w:cs="Times New Roman"/>
        </w:rPr>
        <w:t>:</w:t>
      </w:r>
    </w:p>
    <w:p w14:paraId="6B4FAAFE" w14:textId="6A5FCB95" w:rsidR="00A27255" w:rsidRDefault="00A272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11EFF6" w14:textId="632FB297" w:rsidR="00A27255" w:rsidRDefault="00A27255" w:rsidP="00A27255">
      <w:pPr>
        <w:pStyle w:val="Heading1"/>
      </w:pPr>
      <w:r>
        <w:lastRenderedPageBreak/>
        <w:t>Schedule</w:t>
      </w:r>
    </w:p>
    <w:p w14:paraId="7817AD91" w14:textId="7A9A3B83" w:rsidR="00DA0ADE" w:rsidRDefault="00A27255" w:rsidP="00A27255">
      <w:r>
        <w:t>Please least each of the tasks from your proposal along with the appropriate dates and hours.</w:t>
      </w:r>
    </w:p>
    <w:p w14:paraId="09EA0C13" w14:textId="77777777" w:rsidR="00DD4136" w:rsidRDefault="00DD4136" w:rsidP="00A272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5727"/>
        <w:gridCol w:w="1207"/>
        <w:gridCol w:w="1433"/>
        <w:gridCol w:w="1447"/>
      </w:tblGrid>
      <w:tr w:rsidR="00DD4136" w14:paraId="38FE77C7" w14:textId="77777777" w:rsidTr="00DD4136">
        <w:tc>
          <w:tcPr>
            <w:tcW w:w="482" w:type="dxa"/>
            <w:vAlign w:val="bottom"/>
          </w:tcPr>
          <w:p w14:paraId="0B4DB27D" w14:textId="0EB44E1E" w:rsidR="00DD4136" w:rsidRDefault="00DD4136" w:rsidP="00DD4136">
            <w:pPr>
              <w:jc w:val="center"/>
            </w:pPr>
            <w:r>
              <w:t>#</w:t>
            </w:r>
          </w:p>
        </w:tc>
        <w:tc>
          <w:tcPr>
            <w:tcW w:w="5727" w:type="dxa"/>
            <w:vAlign w:val="bottom"/>
          </w:tcPr>
          <w:p w14:paraId="3EC52792" w14:textId="3625811B" w:rsidR="00DD4136" w:rsidRDefault="00DD4136" w:rsidP="00DD4136">
            <w:pPr>
              <w:jc w:val="center"/>
            </w:pPr>
            <w:r>
              <w:t>Task</w:t>
            </w:r>
          </w:p>
        </w:tc>
        <w:tc>
          <w:tcPr>
            <w:tcW w:w="1207" w:type="dxa"/>
            <w:vAlign w:val="bottom"/>
          </w:tcPr>
          <w:p w14:paraId="75476C52" w14:textId="4CB61B83" w:rsidR="00DD4136" w:rsidRDefault="00DD4136" w:rsidP="00DD4136">
            <w:pPr>
              <w:jc w:val="center"/>
            </w:pPr>
            <w:r>
              <w:t>Status</w:t>
            </w:r>
          </w:p>
        </w:tc>
        <w:tc>
          <w:tcPr>
            <w:tcW w:w="1433" w:type="dxa"/>
            <w:vAlign w:val="bottom"/>
          </w:tcPr>
          <w:p w14:paraId="2C8BF4CA" w14:textId="53EAE45B" w:rsidR="00DD4136" w:rsidRDefault="00DD4136" w:rsidP="00DD4136">
            <w:pPr>
              <w:jc w:val="center"/>
            </w:pPr>
            <w:r>
              <w:t>Scheduled Completion</w:t>
            </w:r>
          </w:p>
        </w:tc>
        <w:tc>
          <w:tcPr>
            <w:tcW w:w="1447" w:type="dxa"/>
            <w:vAlign w:val="bottom"/>
          </w:tcPr>
          <w:p w14:paraId="103AC0AD" w14:textId="65ED60DA" w:rsidR="00DD4136" w:rsidRDefault="00DD4136" w:rsidP="00DD4136">
            <w:pPr>
              <w:jc w:val="center"/>
            </w:pPr>
            <w:r>
              <w:t>Actual Completion</w:t>
            </w:r>
          </w:p>
        </w:tc>
      </w:tr>
      <w:tr w:rsidR="00DD4136" w14:paraId="0009E391" w14:textId="77777777" w:rsidTr="00DD4136">
        <w:tc>
          <w:tcPr>
            <w:tcW w:w="482" w:type="dxa"/>
            <w:vAlign w:val="center"/>
          </w:tcPr>
          <w:p w14:paraId="1545D959" w14:textId="30C25BF5" w:rsidR="00DD4136" w:rsidRPr="00DD4136" w:rsidRDefault="00DD4136" w:rsidP="00DD4136">
            <w:pPr>
              <w:jc w:val="right"/>
            </w:pPr>
            <w:r w:rsidRPr="00DD4136">
              <w:t>1</w:t>
            </w:r>
          </w:p>
        </w:tc>
        <w:tc>
          <w:tcPr>
            <w:tcW w:w="5727" w:type="dxa"/>
          </w:tcPr>
          <w:p w14:paraId="33AFECD2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207" w:type="dxa"/>
          </w:tcPr>
          <w:p w14:paraId="13D24372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33" w:type="dxa"/>
          </w:tcPr>
          <w:p w14:paraId="7F1D04AF" w14:textId="501369E5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47" w:type="dxa"/>
          </w:tcPr>
          <w:p w14:paraId="1749A9F5" w14:textId="77777777" w:rsidR="00DD4136" w:rsidRPr="00DD4136" w:rsidRDefault="00DD4136" w:rsidP="00A27255">
            <w:pPr>
              <w:rPr>
                <w:sz w:val="32"/>
              </w:rPr>
            </w:pPr>
          </w:p>
        </w:tc>
      </w:tr>
      <w:tr w:rsidR="00DD4136" w14:paraId="28179369" w14:textId="77777777" w:rsidTr="00DD4136">
        <w:tc>
          <w:tcPr>
            <w:tcW w:w="482" w:type="dxa"/>
            <w:vAlign w:val="center"/>
          </w:tcPr>
          <w:p w14:paraId="166BD0B3" w14:textId="2B4E8AA4" w:rsidR="00DD4136" w:rsidRPr="00DD4136" w:rsidRDefault="00DD4136" w:rsidP="00DD4136">
            <w:pPr>
              <w:jc w:val="right"/>
            </w:pPr>
            <w:r w:rsidRPr="00DD4136">
              <w:t>2</w:t>
            </w:r>
          </w:p>
        </w:tc>
        <w:tc>
          <w:tcPr>
            <w:tcW w:w="5727" w:type="dxa"/>
          </w:tcPr>
          <w:p w14:paraId="41321E26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207" w:type="dxa"/>
          </w:tcPr>
          <w:p w14:paraId="2ACDCD86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33" w:type="dxa"/>
          </w:tcPr>
          <w:p w14:paraId="3ABB6500" w14:textId="04722A4F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47" w:type="dxa"/>
          </w:tcPr>
          <w:p w14:paraId="421E866B" w14:textId="77777777" w:rsidR="00DD4136" w:rsidRPr="00DD4136" w:rsidRDefault="00DD4136" w:rsidP="00A27255">
            <w:pPr>
              <w:rPr>
                <w:sz w:val="32"/>
              </w:rPr>
            </w:pPr>
          </w:p>
        </w:tc>
      </w:tr>
      <w:tr w:rsidR="00DD4136" w14:paraId="0987FE22" w14:textId="77777777" w:rsidTr="00DD4136">
        <w:tc>
          <w:tcPr>
            <w:tcW w:w="482" w:type="dxa"/>
            <w:vAlign w:val="center"/>
          </w:tcPr>
          <w:p w14:paraId="2B7EE323" w14:textId="7F2977BC" w:rsidR="00DD4136" w:rsidRPr="00DD4136" w:rsidRDefault="00DD4136" w:rsidP="00DD4136">
            <w:pPr>
              <w:jc w:val="right"/>
            </w:pPr>
            <w:r w:rsidRPr="00DD4136">
              <w:t>3</w:t>
            </w:r>
          </w:p>
        </w:tc>
        <w:tc>
          <w:tcPr>
            <w:tcW w:w="5727" w:type="dxa"/>
          </w:tcPr>
          <w:p w14:paraId="3DDC6DD6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207" w:type="dxa"/>
          </w:tcPr>
          <w:p w14:paraId="58AD873D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33" w:type="dxa"/>
          </w:tcPr>
          <w:p w14:paraId="4C6E8674" w14:textId="345269B1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47" w:type="dxa"/>
          </w:tcPr>
          <w:p w14:paraId="4728F691" w14:textId="77777777" w:rsidR="00DD4136" w:rsidRPr="00DD4136" w:rsidRDefault="00DD4136" w:rsidP="00A27255">
            <w:pPr>
              <w:rPr>
                <w:sz w:val="32"/>
              </w:rPr>
            </w:pPr>
          </w:p>
        </w:tc>
      </w:tr>
      <w:tr w:rsidR="00DD4136" w14:paraId="35F5CB94" w14:textId="77777777" w:rsidTr="00DD4136">
        <w:tc>
          <w:tcPr>
            <w:tcW w:w="482" w:type="dxa"/>
            <w:vAlign w:val="center"/>
          </w:tcPr>
          <w:p w14:paraId="412D0F94" w14:textId="74E37668" w:rsidR="00DD4136" w:rsidRPr="00DD4136" w:rsidRDefault="00DD4136" w:rsidP="00DD4136">
            <w:pPr>
              <w:jc w:val="right"/>
            </w:pPr>
            <w:r w:rsidRPr="00DD4136">
              <w:t>4</w:t>
            </w:r>
          </w:p>
        </w:tc>
        <w:tc>
          <w:tcPr>
            <w:tcW w:w="5727" w:type="dxa"/>
          </w:tcPr>
          <w:p w14:paraId="78BB8790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207" w:type="dxa"/>
          </w:tcPr>
          <w:p w14:paraId="2AED3F14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33" w:type="dxa"/>
          </w:tcPr>
          <w:p w14:paraId="4D4CA79B" w14:textId="142A0422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47" w:type="dxa"/>
          </w:tcPr>
          <w:p w14:paraId="10C6CEBC" w14:textId="77777777" w:rsidR="00DD4136" w:rsidRPr="00DD4136" w:rsidRDefault="00DD4136" w:rsidP="00A27255">
            <w:pPr>
              <w:rPr>
                <w:sz w:val="32"/>
              </w:rPr>
            </w:pPr>
          </w:p>
        </w:tc>
      </w:tr>
      <w:tr w:rsidR="00DD4136" w14:paraId="622792F4" w14:textId="77777777" w:rsidTr="00DD4136">
        <w:tc>
          <w:tcPr>
            <w:tcW w:w="482" w:type="dxa"/>
            <w:vAlign w:val="center"/>
          </w:tcPr>
          <w:p w14:paraId="318FB8F8" w14:textId="55427196" w:rsidR="00DD4136" w:rsidRPr="00DD4136" w:rsidRDefault="00DD4136" w:rsidP="00DD4136">
            <w:pPr>
              <w:jc w:val="right"/>
            </w:pPr>
            <w:r w:rsidRPr="00DD4136">
              <w:t>5</w:t>
            </w:r>
          </w:p>
        </w:tc>
        <w:tc>
          <w:tcPr>
            <w:tcW w:w="5727" w:type="dxa"/>
          </w:tcPr>
          <w:p w14:paraId="71B7D184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207" w:type="dxa"/>
          </w:tcPr>
          <w:p w14:paraId="26A70B6C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33" w:type="dxa"/>
          </w:tcPr>
          <w:p w14:paraId="33EDA379" w14:textId="6A99BAFA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47" w:type="dxa"/>
          </w:tcPr>
          <w:p w14:paraId="3EA52FCD" w14:textId="77777777" w:rsidR="00DD4136" w:rsidRPr="00DD4136" w:rsidRDefault="00DD4136" w:rsidP="00A27255">
            <w:pPr>
              <w:rPr>
                <w:sz w:val="32"/>
              </w:rPr>
            </w:pPr>
          </w:p>
        </w:tc>
      </w:tr>
      <w:tr w:rsidR="00DD4136" w14:paraId="3BF8B7FD" w14:textId="77777777" w:rsidTr="00DD4136">
        <w:tc>
          <w:tcPr>
            <w:tcW w:w="482" w:type="dxa"/>
            <w:vAlign w:val="center"/>
          </w:tcPr>
          <w:p w14:paraId="233D7F6C" w14:textId="710C606E" w:rsidR="00DD4136" w:rsidRPr="00DD4136" w:rsidRDefault="00DD4136" w:rsidP="00DD4136">
            <w:pPr>
              <w:jc w:val="right"/>
            </w:pPr>
            <w:r w:rsidRPr="00DD4136">
              <w:t>6</w:t>
            </w:r>
          </w:p>
        </w:tc>
        <w:tc>
          <w:tcPr>
            <w:tcW w:w="5727" w:type="dxa"/>
          </w:tcPr>
          <w:p w14:paraId="094E117A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207" w:type="dxa"/>
          </w:tcPr>
          <w:p w14:paraId="22EB4D17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33" w:type="dxa"/>
          </w:tcPr>
          <w:p w14:paraId="1301347D" w14:textId="716DF8B6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47" w:type="dxa"/>
          </w:tcPr>
          <w:p w14:paraId="3047579C" w14:textId="77777777" w:rsidR="00DD4136" w:rsidRPr="00DD4136" w:rsidRDefault="00DD4136" w:rsidP="00A27255">
            <w:pPr>
              <w:rPr>
                <w:sz w:val="32"/>
              </w:rPr>
            </w:pPr>
          </w:p>
        </w:tc>
      </w:tr>
      <w:tr w:rsidR="00DD4136" w14:paraId="142CDA39" w14:textId="77777777" w:rsidTr="00DD4136">
        <w:tc>
          <w:tcPr>
            <w:tcW w:w="482" w:type="dxa"/>
            <w:vAlign w:val="center"/>
          </w:tcPr>
          <w:p w14:paraId="4FB74737" w14:textId="02DC4D1B" w:rsidR="00DD4136" w:rsidRPr="00DD4136" w:rsidRDefault="00DD4136" w:rsidP="00DD4136">
            <w:pPr>
              <w:jc w:val="right"/>
            </w:pPr>
            <w:r w:rsidRPr="00DD4136">
              <w:t>7</w:t>
            </w:r>
          </w:p>
        </w:tc>
        <w:tc>
          <w:tcPr>
            <w:tcW w:w="5727" w:type="dxa"/>
          </w:tcPr>
          <w:p w14:paraId="4533EECF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207" w:type="dxa"/>
          </w:tcPr>
          <w:p w14:paraId="6B31E246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33" w:type="dxa"/>
          </w:tcPr>
          <w:p w14:paraId="745D4F44" w14:textId="37F91F48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47" w:type="dxa"/>
          </w:tcPr>
          <w:p w14:paraId="3AB6DC43" w14:textId="77777777" w:rsidR="00DD4136" w:rsidRPr="00DD4136" w:rsidRDefault="00DD4136" w:rsidP="00A27255">
            <w:pPr>
              <w:rPr>
                <w:sz w:val="32"/>
              </w:rPr>
            </w:pPr>
          </w:p>
        </w:tc>
      </w:tr>
      <w:tr w:rsidR="00DD4136" w14:paraId="06857D0F" w14:textId="77777777" w:rsidTr="00DD4136">
        <w:tc>
          <w:tcPr>
            <w:tcW w:w="482" w:type="dxa"/>
            <w:vAlign w:val="center"/>
          </w:tcPr>
          <w:p w14:paraId="17BC750E" w14:textId="5886C313" w:rsidR="00DD4136" w:rsidRPr="00DD4136" w:rsidRDefault="00DD4136" w:rsidP="00DD4136">
            <w:pPr>
              <w:jc w:val="right"/>
            </w:pPr>
            <w:r w:rsidRPr="00DD4136">
              <w:t>8</w:t>
            </w:r>
          </w:p>
        </w:tc>
        <w:tc>
          <w:tcPr>
            <w:tcW w:w="5727" w:type="dxa"/>
          </w:tcPr>
          <w:p w14:paraId="33E36457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207" w:type="dxa"/>
          </w:tcPr>
          <w:p w14:paraId="077A1F0E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33" w:type="dxa"/>
          </w:tcPr>
          <w:p w14:paraId="358D37AC" w14:textId="73C27E74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47" w:type="dxa"/>
          </w:tcPr>
          <w:p w14:paraId="059D81B4" w14:textId="77777777" w:rsidR="00DD4136" w:rsidRPr="00DD4136" w:rsidRDefault="00DD4136" w:rsidP="00A27255">
            <w:pPr>
              <w:rPr>
                <w:sz w:val="32"/>
              </w:rPr>
            </w:pPr>
          </w:p>
        </w:tc>
      </w:tr>
      <w:tr w:rsidR="00DD4136" w14:paraId="2ED0EE87" w14:textId="77777777" w:rsidTr="00DD4136">
        <w:tc>
          <w:tcPr>
            <w:tcW w:w="482" w:type="dxa"/>
            <w:vAlign w:val="center"/>
          </w:tcPr>
          <w:p w14:paraId="4A1B516F" w14:textId="44F68792" w:rsidR="00DD4136" w:rsidRPr="00DD4136" w:rsidRDefault="00DD4136" w:rsidP="00DD4136">
            <w:pPr>
              <w:jc w:val="right"/>
            </w:pPr>
            <w:r w:rsidRPr="00DD4136">
              <w:t>9</w:t>
            </w:r>
          </w:p>
        </w:tc>
        <w:tc>
          <w:tcPr>
            <w:tcW w:w="5727" w:type="dxa"/>
          </w:tcPr>
          <w:p w14:paraId="150FF6E1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207" w:type="dxa"/>
          </w:tcPr>
          <w:p w14:paraId="4C16C765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33" w:type="dxa"/>
          </w:tcPr>
          <w:p w14:paraId="207ECA44" w14:textId="730619C0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47" w:type="dxa"/>
          </w:tcPr>
          <w:p w14:paraId="3B2252D8" w14:textId="77777777" w:rsidR="00DD4136" w:rsidRPr="00DD4136" w:rsidRDefault="00DD4136" w:rsidP="00A27255">
            <w:pPr>
              <w:rPr>
                <w:sz w:val="32"/>
              </w:rPr>
            </w:pPr>
          </w:p>
        </w:tc>
      </w:tr>
      <w:tr w:rsidR="00DD4136" w14:paraId="29CA1CD8" w14:textId="77777777" w:rsidTr="00DD4136">
        <w:tc>
          <w:tcPr>
            <w:tcW w:w="482" w:type="dxa"/>
            <w:vAlign w:val="center"/>
          </w:tcPr>
          <w:p w14:paraId="205B8484" w14:textId="40BBCA73" w:rsidR="00DD4136" w:rsidRPr="00DD4136" w:rsidRDefault="00DD4136" w:rsidP="00DD4136">
            <w:pPr>
              <w:jc w:val="right"/>
            </w:pPr>
            <w:r w:rsidRPr="00DD4136">
              <w:t>10</w:t>
            </w:r>
          </w:p>
        </w:tc>
        <w:tc>
          <w:tcPr>
            <w:tcW w:w="5727" w:type="dxa"/>
          </w:tcPr>
          <w:p w14:paraId="71F77CC3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207" w:type="dxa"/>
          </w:tcPr>
          <w:p w14:paraId="25B464BB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33" w:type="dxa"/>
          </w:tcPr>
          <w:p w14:paraId="3E7A499D" w14:textId="20EC5638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47" w:type="dxa"/>
          </w:tcPr>
          <w:p w14:paraId="7466E0C7" w14:textId="77777777" w:rsidR="00DD4136" w:rsidRPr="00DD4136" w:rsidRDefault="00DD4136" w:rsidP="00A27255">
            <w:pPr>
              <w:rPr>
                <w:sz w:val="32"/>
              </w:rPr>
            </w:pPr>
          </w:p>
        </w:tc>
      </w:tr>
      <w:tr w:rsidR="00DD4136" w14:paraId="6DC41F5A" w14:textId="77777777" w:rsidTr="00DD4136">
        <w:tc>
          <w:tcPr>
            <w:tcW w:w="482" w:type="dxa"/>
            <w:vAlign w:val="center"/>
          </w:tcPr>
          <w:p w14:paraId="49C14955" w14:textId="7F527285" w:rsidR="00DD4136" w:rsidRPr="00DD4136" w:rsidRDefault="00DD4136" w:rsidP="00DD4136">
            <w:pPr>
              <w:jc w:val="right"/>
            </w:pPr>
            <w:r w:rsidRPr="00DD4136">
              <w:t>11</w:t>
            </w:r>
          </w:p>
        </w:tc>
        <w:tc>
          <w:tcPr>
            <w:tcW w:w="5727" w:type="dxa"/>
          </w:tcPr>
          <w:p w14:paraId="17272AEE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207" w:type="dxa"/>
          </w:tcPr>
          <w:p w14:paraId="6E3248FF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33" w:type="dxa"/>
          </w:tcPr>
          <w:p w14:paraId="54A6B943" w14:textId="1489313A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47" w:type="dxa"/>
          </w:tcPr>
          <w:p w14:paraId="1B1E2026" w14:textId="77777777" w:rsidR="00DD4136" w:rsidRPr="00DD4136" w:rsidRDefault="00DD4136" w:rsidP="00A27255">
            <w:pPr>
              <w:rPr>
                <w:sz w:val="32"/>
              </w:rPr>
            </w:pPr>
          </w:p>
        </w:tc>
      </w:tr>
      <w:tr w:rsidR="00DD4136" w14:paraId="40470C40" w14:textId="77777777" w:rsidTr="00DD4136">
        <w:tc>
          <w:tcPr>
            <w:tcW w:w="482" w:type="dxa"/>
            <w:vAlign w:val="center"/>
          </w:tcPr>
          <w:p w14:paraId="17F3BFD3" w14:textId="190042DE" w:rsidR="00DD4136" w:rsidRPr="00DD4136" w:rsidRDefault="00DD4136" w:rsidP="00DD4136">
            <w:pPr>
              <w:jc w:val="right"/>
            </w:pPr>
            <w:r w:rsidRPr="00DD4136">
              <w:t>12</w:t>
            </w:r>
          </w:p>
        </w:tc>
        <w:tc>
          <w:tcPr>
            <w:tcW w:w="5727" w:type="dxa"/>
          </w:tcPr>
          <w:p w14:paraId="7D12CC81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207" w:type="dxa"/>
          </w:tcPr>
          <w:p w14:paraId="715D47A5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33" w:type="dxa"/>
          </w:tcPr>
          <w:p w14:paraId="553C5C4F" w14:textId="1A27510E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47" w:type="dxa"/>
          </w:tcPr>
          <w:p w14:paraId="07AE2ED3" w14:textId="77777777" w:rsidR="00DD4136" w:rsidRPr="00DD4136" w:rsidRDefault="00DD4136" w:rsidP="00A27255">
            <w:pPr>
              <w:rPr>
                <w:sz w:val="32"/>
              </w:rPr>
            </w:pPr>
          </w:p>
        </w:tc>
      </w:tr>
      <w:tr w:rsidR="00DD4136" w14:paraId="00365390" w14:textId="77777777" w:rsidTr="00DD4136">
        <w:tc>
          <w:tcPr>
            <w:tcW w:w="482" w:type="dxa"/>
            <w:vAlign w:val="center"/>
          </w:tcPr>
          <w:p w14:paraId="00ADC48D" w14:textId="3A11FD84" w:rsidR="00DD4136" w:rsidRPr="00DD4136" w:rsidRDefault="00DD4136" w:rsidP="00DD4136">
            <w:pPr>
              <w:jc w:val="right"/>
            </w:pPr>
            <w:r w:rsidRPr="00DD4136">
              <w:t>12</w:t>
            </w:r>
          </w:p>
        </w:tc>
        <w:tc>
          <w:tcPr>
            <w:tcW w:w="5727" w:type="dxa"/>
          </w:tcPr>
          <w:p w14:paraId="255A0BC6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207" w:type="dxa"/>
          </w:tcPr>
          <w:p w14:paraId="69ABD287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33" w:type="dxa"/>
          </w:tcPr>
          <w:p w14:paraId="0A826767" w14:textId="229282AC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47" w:type="dxa"/>
          </w:tcPr>
          <w:p w14:paraId="47C5896F" w14:textId="77777777" w:rsidR="00DD4136" w:rsidRPr="00DD4136" w:rsidRDefault="00DD4136" w:rsidP="00A27255">
            <w:pPr>
              <w:rPr>
                <w:sz w:val="32"/>
              </w:rPr>
            </w:pPr>
          </w:p>
        </w:tc>
      </w:tr>
      <w:tr w:rsidR="00DD4136" w14:paraId="022E211D" w14:textId="77777777" w:rsidTr="00DD4136">
        <w:tc>
          <w:tcPr>
            <w:tcW w:w="482" w:type="dxa"/>
            <w:vAlign w:val="center"/>
          </w:tcPr>
          <w:p w14:paraId="3F306A38" w14:textId="5F3773A3" w:rsidR="00DD4136" w:rsidRPr="00DD4136" w:rsidRDefault="00DD4136" w:rsidP="00DD4136">
            <w:pPr>
              <w:jc w:val="right"/>
            </w:pPr>
            <w:r w:rsidRPr="00DD4136">
              <w:t>14</w:t>
            </w:r>
          </w:p>
        </w:tc>
        <w:tc>
          <w:tcPr>
            <w:tcW w:w="5727" w:type="dxa"/>
          </w:tcPr>
          <w:p w14:paraId="3F67B4F2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207" w:type="dxa"/>
          </w:tcPr>
          <w:p w14:paraId="64443A69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33" w:type="dxa"/>
          </w:tcPr>
          <w:p w14:paraId="08957E89" w14:textId="7FB88145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47" w:type="dxa"/>
          </w:tcPr>
          <w:p w14:paraId="6A240058" w14:textId="77777777" w:rsidR="00DD4136" w:rsidRPr="00DD4136" w:rsidRDefault="00DD4136" w:rsidP="00A27255">
            <w:pPr>
              <w:rPr>
                <w:sz w:val="32"/>
              </w:rPr>
            </w:pPr>
          </w:p>
        </w:tc>
      </w:tr>
      <w:tr w:rsidR="00DD4136" w14:paraId="1D8D51FB" w14:textId="77777777" w:rsidTr="00DD4136">
        <w:tc>
          <w:tcPr>
            <w:tcW w:w="482" w:type="dxa"/>
            <w:vAlign w:val="center"/>
          </w:tcPr>
          <w:p w14:paraId="3EB913A7" w14:textId="6D5C2761" w:rsidR="00DD4136" w:rsidRPr="00DD4136" w:rsidRDefault="00DD4136" w:rsidP="00DD4136">
            <w:pPr>
              <w:jc w:val="right"/>
            </w:pPr>
            <w:r w:rsidRPr="00DD4136">
              <w:t>15</w:t>
            </w:r>
          </w:p>
        </w:tc>
        <w:tc>
          <w:tcPr>
            <w:tcW w:w="5727" w:type="dxa"/>
          </w:tcPr>
          <w:p w14:paraId="5D33B766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207" w:type="dxa"/>
          </w:tcPr>
          <w:p w14:paraId="150452F5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33" w:type="dxa"/>
          </w:tcPr>
          <w:p w14:paraId="240FAAB5" w14:textId="2881C236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47" w:type="dxa"/>
          </w:tcPr>
          <w:p w14:paraId="0814B5C1" w14:textId="77777777" w:rsidR="00DD4136" w:rsidRPr="00DD4136" w:rsidRDefault="00DD4136" w:rsidP="00A27255">
            <w:pPr>
              <w:rPr>
                <w:sz w:val="32"/>
              </w:rPr>
            </w:pPr>
          </w:p>
        </w:tc>
      </w:tr>
      <w:tr w:rsidR="00DD4136" w14:paraId="63ED2DE9" w14:textId="77777777" w:rsidTr="00DD4136">
        <w:tc>
          <w:tcPr>
            <w:tcW w:w="482" w:type="dxa"/>
            <w:vAlign w:val="center"/>
          </w:tcPr>
          <w:p w14:paraId="518ECBBF" w14:textId="035F950D" w:rsidR="00DD4136" w:rsidRPr="00DD4136" w:rsidRDefault="00DD4136" w:rsidP="00DD4136">
            <w:pPr>
              <w:jc w:val="right"/>
            </w:pPr>
            <w:r w:rsidRPr="00DD4136">
              <w:t>16</w:t>
            </w:r>
          </w:p>
        </w:tc>
        <w:tc>
          <w:tcPr>
            <w:tcW w:w="5727" w:type="dxa"/>
          </w:tcPr>
          <w:p w14:paraId="6E2B35C0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207" w:type="dxa"/>
          </w:tcPr>
          <w:p w14:paraId="32FC0A7E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33" w:type="dxa"/>
          </w:tcPr>
          <w:p w14:paraId="0AB9FF03" w14:textId="61EF43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47" w:type="dxa"/>
          </w:tcPr>
          <w:p w14:paraId="1C78DE19" w14:textId="77777777" w:rsidR="00DD4136" w:rsidRPr="00DD4136" w:rsidRDefault="00DD4136" w:rsidP="00A27255">
            <w:pPr>
              <w:rPr>
                <w:sz w:val="32"/>
              </w:rPr>
            </w:pPr>
          </w:p>
        </w:tc>
      </w:tr>
      <w:tr w:rsidR="00DD4136" w14:paraId="17EF31BB" w14:textId="77777777" w:rsidTr="00DD4136">
        <w:tc>
          <w:tcPr>
            <w:tcW w:w="482" w:type="dxa"/>
            <w:vAlign w:val="center"/>
          </w:tcPr>
          <w:p w14:paraId="1D0732C4" w14:textId="04E5BAEA" w:rsidR="00DD4136" w:rsidRPr="00DD4136" w:rsidRDefault="00DD4136" w:rsidP="00DD4136">
            <w:pPr>
              <w:jc w:val="right"/>
            </w:pPr>
            <w:r w:rsidRPr="00DD4136">
              <w:t>17</w:t>
            </w:r>
          </w:p>
        </w:tc>
        <w:tc>
          <w:tcPr>
            <w:tcW w:w="5727" w:type="dxa"/>
          </w:tcPr>
          <w:p w14:paraId="38334AFE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207" w:type="dxa"/>
          </w:tcPr>
          <w:p w14:paraId="39D9028E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33" w:type="dxa"/>
          </w:tcPr>
          <w:p w14:paraId="22D0B82F" w14:textId="0A2B4A96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47" w:type="dxa"/>
          </w:tcPr>
          <w:p w14:paraId="3C36A89C" w14:textId="77777777" w:rsidR="00DD4136" w:rsidRPr="00DD4136" w:rsidRDefault="00DD4136" w:rsidP="00A27255">
            <w:pPr>
              <w:rPr>
                <w:sz w:val="32"/>
              </w:rPr>
            </w:pPr>
          </w:p>
        </w:tc>
        <w:bookmarkStart w:id="0" w:name="_GoBack"/>
        <w:bookmarkEnd w:id="0"/>
      </w:tr>
      <w:tr w:rsidR="00DD4136" w14:paraId="5944313D" w14:textId="77777777" w:rsidTr="00DD4136">
        <w:tc>
          <w:tcPr>
            <w:tcW w:w="482" w:type="dxa"/>
            <w:vAlign w:val="center"/>
          </w:tcPr>
          <w:p w14:paraId="4E538A3B" w14:textId="7C405668" w:rsidR="00DD4136" w:rsidRPr="00DD4136" w:rsidRDefault="00DD4136" w:rsidP="00DD4136">
            <w:pPr>
              <w:jc w:val="right"/>
            </w:pPr>
            <w:r w:rsidRPr="00DD4136">
              <w:t>18</w:t>
            </w:r>
          </w:p>
        </w:tc>
        <w:tc>
          <w:tcPr>
            <w:tcW w:w="5727" w:type="dxa"/>
          </w:tcPr>
          <w:p w14:paraId="75EAD538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207" w:type="dxa"/>
          </w:tcPr>
          <w:p w14:paraId="28D8242A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33" w:type="dxa"/>
          </w:tcPr>
          <w:p w14:paraId="4D02B2BD" w14:textId="5543E5EA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47" w:type="dxa"/>
          </w:tcPr>
          <w:p w14:paraId="7B8FDDFD" w14:textId="77777777" w:rsidR="00DD4136" w:rsidRPr="00DD4136" w:rsidRDefault="00DD4136" w:rsidP="00A27255">
            <w:pPr>
              <w:rPr>
                <w:sz w:val="32"/>
              </w:rPr>
            </w:pPr>
          </w:p>
        </w:tc>
      </w:tr>
      <w:tr w:rsidR="00DD4136" w14:paraId="2D03B8EE" w14:textId="77777777" w:rsidTr="00DD4136">
        <w:tc>
          <w:tcPr>
            <w:tcW w:w="482" w:type="dxa"/>
            <w:vAlign w:val="center"/>
          </w:tcPr>
          <w:p w14:paraId="2821D497" w14:textId="239D231A" w:rsidR="00DD4136" w:rsidRPr="00DD4136" w:rsidRDefault="00DD4136" w:rsidP="00DD4136">
            <w:pPr>
              <w:jc w:val="right"/>
            </w:pPr>
            <w:r w:rsidRPr="00DD4136">
              <w:t>19</w:t>
            </w:r>
          </w:p>
        </w:tc>
        <w:tc>
          <w:tcPr>
            <w:tcW w:w="5727" w:type="dxa"/>
          </w:tcPr>
          <w:p w14:paraId="34E5801E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207" w:type="dxa"/>
          </w:tcPr>
          <w:p w14:paraId="4880891E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33" w:type="dxa"/>
          </w:tcPr>
          <w:p w14:paraId="6370E1E0" w14:textId="06F0372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47" w:type="dxa"/>
          </w:tcPr>
          <w:p w14:paraId="7C964C8D" w14:textId="77777777" w:rsidR="00DD4136" w:rsidRPr="00DD4136" w:rsidRDefault="00DD4136" w:rsidP="00A27255">
            <w:pPr>
              <w:rPr>
                <w:sz w:val="32"/>
              </w:rPr>
            </w:pPr>
          </w:p>
        </w:tc>
      </w:tr>
      <w:tr w:rsidR="00DD4136" w14:paraId="48200032" w14:textId="77777777" w:rsidTr="00DD4136">
        <w:tc>
          <w:tcPr>
            <w:tcW w:w="482" w:type="dxa"/>
            <w:vAlign w:val="center"/>
          </w:tcPr>
          <w:p w14:paraId="02DA581C" w14:textId="686F966A" w:rsidR="00DD4136" w:rsidRPr="00DD4136" w:rsidRDefault="00DD4136" w:rsidP="00DD4136">
            <w:pPr>
              <w:jc w:val="right"/>
            </w:pPr>
            <w:r w:rsidRPr="00DD4136">
              <w:t>20</w:t>
            </w:r>
          </w:p>
        </w:tc>
        <w:tc>
          <w:tcPr>
            <w:tcW w:w="5727" w:type="dxa"/>
          </w:tcPr>
          <w:p w14:paraId="0D72CEE4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207" w:type="dxa"/>
          </w:tcPr>
          <w:p w14:paraId="0B54BBD2" w14:textId="77777777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33" w:type="dxa"/>
          </w:tcPr>
          <w:p w14:paraId="0877B476" w14:textId="06191559" w:rsidR="00DD4136" w:rsidRPr="00DD4136" w:rsidRDefault="00DD4136" w:rsidP="00A27255">
            <w:pPr>
              <w:rPr>
                <w:sz w:val="32"/>
              </w:rPr>
            </w:pPr>
          </w:p>
        </w:tc>
        <w:tc>
          <w:tcPr>
            <w:tcW w:w="1447" w:type="dxa"/>
          </w:tcPr>
          <w:p w14:paraId="7352BCC0" w14:textId="77777777" w:rsidR="00DD4136" w:rsidRPr="00DD4136" w:rsidRDefault="00DD4136" w:rsidP="00A27255">
            <w:pPr>
              <w:rPr>
                <w:sz w:val="32"/>
              </w:rPr>
            </w:pPr>
          </w:p>
        </w:tc>
      </w:tr>
    </w:tbl>
    <w:p w14:paraId="72DDF590" w14:textId="77777777" w:rsidR="00DD4136" w:rsidRDefault="00DD4136" w:rsidP="00A27255"/>
    <w:sectPr w:rsidR="00DD4136" w:rsidSect="00F459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497664" w14:textId="77777777" w:rsidR="00DA0ADE" w:rsidRDefault="00DA0ADE" w:rsidP="002873EE">
      <w:r>
        <w:separator/>
      </w:r>
    </w:p>
  </w:endnote>
  <w:endnote w:type="continuationSeparator" w:id="0">
    <w:p w14:paraId="50FEB8F0" w14:textId="77777777" w:rsidR="00DA0ADE" w:rsidRDefault="00DA0ADE" w:rsidP="00287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1D9EC" w14:textId="77777777" w:rsidR="00613C30" w:rsidRDefault="00613C3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77D07E" w14:textId="77777777" w:rsidR="00613C30" w:rsidRDefault="00613C3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E824EE" w14:textId="77777777" w:rsidR="00613C30" w:rsidRDefault="00613C3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2484D1" w14:textId="77777777" w:rsidR="00DA0ADE" w:rsidRDefault="00DA0ADE" w:rsidP="002873EE">
      <w:r>
        <w:separator/>
      </w:r>
    </w:p>
  </w:footnote>
  <w:footnote w:type="continuationSeparator" w:id="0">
    <w:p w14:paraId="1D610C3F" w14:textId="77777777" w:rsidR="00DA0ADE" w:rsidRDefault="00DA0ADE" w:rsidP="002873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5E130" w14:textId="77777777" w:rsidR="00613C30" w:rsidRDefault="00613C3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507CF2" w14:textId="77777777" w:rsidR="00613C30" w:rsidRDefault="00613C3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0E77D" w14:textId="77777777" w:rsidR="00613C30" w:rsidRDefault="00613C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1EC"/>
    <w:rsid w:val="00036F23"/>
    <w:rsid w:val="000B7766"/>
    <w:rsid w:val="000E75D0"/>
    <w:rsid w:val="002873EE"/>
    <w:rsid w:val="002C7286"/>
    <w:rsid w:val="002D147B"/>
    <w:rsid w:val="00613C30"/>
    <w:rsid w:val="00747069"/>
    <w:rsid w:val="0088648C"/>
    <w:rsid w:val="0093282F"/>
    <w:rsid w:val="00996D03"/>
    <w:rsid w:val="00A27255"/>
    <w:rsid w:val="00A57E2D"/>
    <w:rsid w:val="00C14133"/>
    <w:rsid w:val="00C40317"/>
    <w:rsid w:val="00D17A48"/>
    <w:rsid w:val="00DA0ADE"/>
    <w:rsid w:val="00DD4136"/>
    <w:rsid w:val="00F171EC"/>
    <w:rsid w:val="00F45943"/>
    <w:rsid w:val="00FC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657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3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1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3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1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1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13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73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3EE"/>
  </w:style>
  <w:style w:type="paragraph" w:styleId="Footer">
    <w:name w:val="footer"/>
    <w:basedOn w:val="Normal"/>
    <w:link w:val="FooterChar"/>
    <w:uiPriority w:val="99"/>
    <w:unhideWhenUsed/>
    <w:rsid w:val="002873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3EE"/>
  </w:style>
  <w:style w:type="table" w:styleId="TableGrid">
    <w:name w:val="Table Grid"/>
    <w:basedOn w:val="TableNormal"/>
    <w:uiPriority w:val="59"/>
    <w:rsid w:val="007470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3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13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3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1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1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13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73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3EE"/>
  </w:style>
  <w:style w:type="paragraph" w:styleId="Footer">
    <w:name w:val="footer"/>
    <w:basedOn w:val="Normal"/>
    <w:link w:val="FooterChar"/>
    <w:uiPriority w:val="99"/>
    <w:unhideWhenUsed/>
    <w:rsid w:val="002873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3EE"/>
  </w:style>
  <w:style w:type="table" w:styleId="TableGrid">
    <w:name w:val="Table Grid"/>
    <w:basedOn w:val="TableNormal"/>
    <w:uiPriority w:val="59"/>
    <w:rsid w:val="007470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burton:Library:Application%20Support:Microsoft:Office:User%20Templates:My%20Templates:SB_BYU-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SB_BYU-I template.dotx</Template>
  <TotalTime>7</TotalTime>
  <Pages>2</Pages>
  <Words>99</Words>
  <Characters>661</Characters>
  <Application>Microsoft Macintosh Word</Application>
  <DocSecurity>0</DocSecurity>
  <Lines>110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[doc_title]</vt:lpstr>
      <vt:lpstr>Heading 1</vt:lpstr>
    </vt:vector>
  </TitlesOfParts>
  <Manager/>
  <Company/>
  <LinksUpToDate>false</LinksUpToDate>
  <CharactersWithSpaces>691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Project Status Report</dc:title>
  <dc:subject>CS 499</dc:subject>
  <dc:creator>Scott Burton</dc:creator>
  <cp:keywords/>
  <dc:description/>
  <cp:lastModifiedBy>Scott Burton</cp:lastModifiedBy>
  <cp:revision>4</cp:revision>
  <cp:lastPrinted>2016-01-04T19:22:00Z</cp:lastPrinted>
  <dcterms:created xsi:type="dcterms:W3CDTF">2016-01-04T19:22:00Z</dcterms:created>
  <dcterms:modified xsi:type="dcterms:W3CDTF">2016-01-04T19:37:00Z</dcterms:modified>
  <cp:category/>
</cp:coreProperties>
</file>